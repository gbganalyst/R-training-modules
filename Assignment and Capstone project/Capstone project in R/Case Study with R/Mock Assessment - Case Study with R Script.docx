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0EF5" w14:textId="77777777" w:rsidR="00085328" w:rsidRDefault="00000000">
      <w:pPr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 xml:space="preserve">Description of the call centre data </w:t>
      </w:r>
    </w:p>
    <w:p w14:paraId="4748BE38" w14:textId="77777777" w:rsidR="00085328" w:rsidRDefault="00000000">
      <w:r>
        <w:rPr>
          <w:rFonts w:ascii="Century Gothic" w:hAnsi="Century Gothic"/>
          <w:sz w:val="20"/>
          <w:szCs w:val="20"/>
        </w:rPr>
        <w:t>You are commissioned to analyse the performance of the company’s in</w:t>
      </w:r>
      <w:r>
        <w:rPr>
          <w:rFonts w:ascii="Cambria Math" w:hAnsi="Cambria Math" w:cs="Cambria Math"/>
          <w:sz w:val="20"/>
          <w:szCs w:val="20"/>
        </w:rPr>
        <w:t>‐</w:t>
      </w:r>
      <w:r>
        <w:rPr>
          <w:rFonts w:ascii="Century Gothic" w:hAnsi="Century Gothic"/>
          <w:sz w:val="20"/>
          <w:szCs w:val="20"/>
        </w:rPr>
        <w:t>house call centre, derive recommendations for actions based on your analysis and provide a performance dashboard calibrated on the historical data.</w:t>
      </w:r>
    </w:p>
    <w:p w14:paraId="4CB655DE" w14:textId="77777777" w:rsidR="00085328" w:rsidRDefault="00000000">
      <w:r>
        <w:rPr>
          <w:rFonts w:ascii="Century Gothic" w:hAnsi="Century Gothic"/>
          <w:sz w:val="20"/>
          <w:szCs w:val="20"/>
        </w:rPr>
        <w:t xml:space="preserve"> The dashboard should provide information for the company</w:t>
      </w:r>
      <w:r>
        <w:rPr>
          <w:rFonts w:ascii="Cambria Math" w:hAnsi="Cambria Math" w:cs="Cambria Math"/>
          <w:sz w:val="20"/>
          <w:szCs w:val="20"/>
        </w:rPr>
        <w:t>‐</w:t>
      </w:r>
      <w:r>
        <w:rPr>
          <w:rFonts w:ascii="Century Gothic" w:hAnsi="Century Gothic"/>
          <w:sz w:val="20"/>
          <w:szCs w:val="20"/>
        </w:rPr>
        <w:t>level and the individual</w:t>
      </w:r>
      <w:r>
        <w:rPr>
          <w:rFonts w:ascii="Cambria Math" w:hAnsi="Cambria Math" w:cs="Cambria Math"/>
          <w:sz w:val="20"/>
          <w:szCs w:val="20"/>
        </w:rPr>
        <w:t>‐</w:t>
      </w:r>
      <w:r>
        <w:rPr>
          <w:rFonts w:ascii="Century Gothic" w:hAnsi="Century Gothic"/>
          <w:sz w:val="20"/>
          <w:szCs w:val="20"/>
        </w:rPr>
        <w:t>level performance.</w:t>
      </w:r>
      <w:r>
        <w:rPr>
          <w:rFonts w:ascii="Century Gothic" w:hAnsi="Century Gothic" w:cs="Century Gothic"/>
          <w:sz w:val="20"/>
          <w:szCs w:val="20"/>
        </w:rPr>
        <w:t>  </w:t>
      </w:r>
      <w:r>
        <w:rPr>
          <w:rFonts w:ascii="Century Gothic" w:hAnsi="Century Gothic"/>
          <w:sz w:val="20"/>
          <w:szCs w:val="20"/>
        </w:rPr>
        <w:t xml:space="preserve">You got a 20% random sample of the call centre activities over the past 3 months. In addition, HR provided you with additional information about the employees working at the beginning of the sample period in the call centre. Both data can be merged using a unique person identifier.   </w:t>
      </w:r>
    </w:p>
    <w:p w14:paraId="0A08F23B" w14:textId="77777777" w:rsidR="00085328" w:rsidRDefault="00000000">
      <w:pPr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>Variable definition in the call centre data</w:t>
      </w:r>
    </w:p>
    <w:p w14:paraId="144166FA" w14:textId="77777777" w:rsidR="00085328" w:rsidRDefault="0000000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Time </w:t>
      </w:r>
      <w:proofErr w:type="gramStart"/>
      <w:r>
        <w:rPr>
          <w:rFonts w:ascii="Century Gothic" w:hAnsi="Century Gothic"/>
          <w:sz w:val="20"/>
          <w:szCs w:val="20"/>
        </w:rPr>
        <w:t>-  time</w:t>
      </w:r>
      <w:proofErr w:type="gramEnd"/>
      <w:r>
        <w:rPr>
          <w:rFonts w:ascii="Century Gothic" w:hAnsi="Century Gothic"/>
          <w:sz w:val="20"/>
          <w:szCs w:val="20"/>
        </w:rPr>
        <w:t xml:space="preserve"> of the day when the call has been recorded (in hours) </w:t>
      </w:r>
    </w:p>
    <w:p w14:paraId="2C18385F" w14:textId="77777777" w:rsidR="00085328" w:rsidRDefault="0000000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length - duration of the call with the call centre agent (in seconds) </w:t>
      </w:r>
    </w:p>
    <w:p w14:paraId="38376D27" w14:textId="77777777" w:rsidR="00085328" w:rsidRDefault="0000000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waiting - time duration, the costumer spent waiting to be connected to an agent (in seconds) </w:t>
      </w:r>
    </w:p>
    <w:p w14:paraId="41634670" w14:textId="77777777" w:rsidR="00085328" w:rsidRDefault="00000000">
      <w:pPr>
        <w:pStyle w:val="ListParagraph"/>
        <w:numPr>
          <w:ilvl w:val="0"/>
          <w:numId w:val="1"/>
        </w:numPr>
      </w:pPr>
      <w:r>
        <w:rPr>
          <w:rFonts w:ascii="Century Gothic" w:hAnsi="Century Gothic"/>
          <w:sz w:val="20"/>
          <w:szCs w:val="20"/>
        </w:rPr>
        <w:t>customer satisfaction - each customer has been asked to rate their satisfaction with the service after the call via a 10</w:t>
      </w:r>
      <w:r>
        <w:rPr>
          <w:rFonts w:ascii="Cambria Math" w:hAnsi="Cambria Math" w:cs="Cambria Math"/>
          <w:sz w:val="20"/>
          <w:szCs w:val="20"/>
        </w:rPr>
        <w:t>‐</w:t>
      </w:r>
      <w:r>
        <w:rPr>
          <w:rFonts w:ascii="Century Gothic" w:hAnsi="Century Gothic"/>
          <w:sz w:val="20"/>
          <w:szCs w:val="20"/>
        </w:rPr>
        <w:t xml:space="preserve">point Likert scale on the app, between 1 very unsatisfied and 10 is very satisfied </w:t>
      </w:r>
    </w:p>
    <w:p w14:paraId="1892054A" w14:textId="77777777" w:rsidR="00085328" w:rsidRDefault="0000000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problem description - each caller chooses one of four options before being connected to an agent, the options are technical support, delivery problem, return problem and </w:t>
      </w:r>
      <w:proofErr w:type="gramStart"/>
      <w:r>
        <w:rPr>
          <w:rFonts w:ascii="Century Gothic" w:hAnsi="Century Gothic"/>
          <w:sz w:val="20"/>
          <w:szCs w:val="20"/>
        </w:rPr>
        <w:t>complaint</w:t>
      </w:r>
      <w:proofErr w:type="gramEnd"/>
    </w:p>
    <w:p w14:paraId="34E1B01D" w14:textId="77777777" w:rsidR="00085328" w:rsidRDefault="0000000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forwarded - if the call centre agent could not resolve the problem, the agent could forward the call to an expert (for technical problems only) </w:t>
      </w:r>
    </w:p>
    <w:p w14:paraId="512E2645" w14:textId="77777777" w:rsidR="00085328" w:rsidRDefault="0000000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agent - anonymous number for the call centre agent </w:t>
      </w:r>
    </w:p>
    <w:p w14:paraId="727F07D2" w14:textId="77777777" w:rsidR="00085328" w:rsidRDefault="00085328">
      <w:pPr>
        <w:pStyle w:val="ListParagraph"/>
        <w:rPr>
          <w:rFonts w:ascii="Century Gothic" w:hAnsi="Century Gothic"/>
          <w:sz w:val="20"/>
          <w:szCs w:val="20"/>
        </w:rPr>
      </w:pPr>
    </w:p>
    <w:p w14:paraId="0E5BEC91" w14:textId="77777777" w:rsidR="00085328" w:rsidRDefault="00000000">
      <w:pPr>
        <w:pStyle w:val="ListParagraph"/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 xml:space="preserve">Variables in the HRM data </w:t>
      </w:r>
    </w:p>
    <w:p w14:paraId="778F3217" w14:textId="77777777" w:rsidR="00085328" w:rsidRDefault="00085328">
      <w:pPr>
        <w:pStyle w:val="ListParagraph"/>
        <w:rPr>
          <w:rFonts w:ascii="Century Gothic" w:hAnsi="Century Gothic"/>
          <w:sz w:val="20"/>
          <w:szCs w:val="20"/>
        </w:rPr>
      </w:pPr>
    </w:p>
    <w:p w14:paraId="4B819E22" w14:textId="77777777" w:rsidR="00085328" w:rsidRDefault="0000000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gender - indicating if male or female </w:t>
      </w:r>
      <w:proofErr w:type="gramStart"/>
      <w:r>
        <w:rPr>
          <w:rFonts w:ascii="Century Gothic" w:hAnsi="Century Gothic"/>
          <w:sz w:val="20"/>
          <w:szCs w:val="20"/>
        </w:rPr>
        <w:t>employee</w:t>
      </w:r>
      <w:proofErr w:type="gramEnd"/>
    </w:p>
    <w:p w14:paraId="469C48E8" w14:textId="77777777" w:rsidR="00085328" w:rsidRDefault="0000000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age - of the respondent at the reference day (in years) </w:t>
      </w:r>
    </w:p>
    <w:p w14:paraId="74A5BBDA" w14:textId="77777777" w:rsidR="00085328" w:rsidRDefault="0000000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tenure - number of months working in the call centre at the reference </w:t>
      </w:r>
      <w:proofErr w:type="gramStart"/>
      <w:r>
        <w:rPr>
          <w:rFonts w:ascii="Century Gothic" w:hAnsi="Century Gothic"/>
          <w:sz w:val="20"/>
          <w:szCs w:val="20"/>
        </w:rPr>
        <w:t>day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</w:p>
    <w:p w14:paraId="152496A7" w14:textId="77777777" w:rsidR="00085328" w:rsidRDefault="0000000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qualification - three broad categories of education degree including apprenticeship, some college and </w:t>
      </w:r>
      <w:proofErr w:type="gramStart"/>
      <w:r>
        <w:rPr>
          <w:rFonts w:ascii="Century Gothic" w:hAnsi="Century Gothic"/>
          <w:sz w:val="20"/>
          <w:szCs w:val="20"/>
        </w:rPr>
        <w:t>university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</w:p>
    <w:p w14:paraId="37B45345" w14:textId="77777777" w:rsidR="00085328" w:rsidRDefault="0000000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ethnicity - four categories describing the employee’s ethnic origin including White, Black, Asian, and </w:t>
      </w:r>
      <w:proofErr w:type="gramStart"/>
      <w:r>
        <w:rPr>
          <w:rFonts w:ascii="Century Gothic" w:hAnsi="Century Gothic"/>
          <w:sz w:val="20"/>
          <w:szCs w:val="20"/>
        </w:rPr>
        <w:t>other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</w:p>
    <w:p w14:paraId="372FB764" w14:textId="273DBE7A" w:rsidR="00085328" w:rsidRPr="00604EF5" w:rsidRDefault="00000000" w:rsidP="00604EF5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agent - anonymous number for the call centre agent</w:t>
      </w:r>
    </w:p>
    <w:sectPr w:rsidR="00085328" w:rsidRPr="00604EF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1E47" w14:textId="77777777" w:rsidR="00B65AAD" w:rsidRDefault="00B65AAD">
      <w:pPr>
        <w:spacing w:after="0" w:line="240" w:lineRule="auto"/>
      </w:pPr>
      <w:r>
        <w:separator/>
      </w:r>
    </w:p>
  </w:endnote>
  <w:endnote w:type="continuationSeparator" w:id="0">
    <w:p w14:paraId="62841197" w14:textId="77777777" w:rsidR="00B65AAD" w:rsidRDefault="00B6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E92E" w14:textId="77777777" w:rsidR="00B65AAD" w:rsidRDefault="00B65AA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0656435" w14:textId="77777777" w:rsidR="00B65AAD" w:rsidRDefault="00B65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0F93"/>
    <w:multiLevelType w:val="multilevel"/>
    <w:tmpl w:val="455EB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06C4"/>
    <w:multiLevelType w:val="multilevel"/>
    <w:tmpl w:val="5F7C7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89030">
    <w:abstractNumId w:val="1"/>
  </w:num>
  <w:num w:numId="2" w16cid:durableId="128916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85328"/>
    <w:rsid w:val="00085328"/>
    <w:rsid w:val="000A7AE4"/>
    <w:rsid w:val="00604EF5"/>
    <w:rsid w:val="00AE1215"/>
    <w:rsid w:val="00B6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6D8F"/>
  <w15:docId w15:val="{9ED713BE-8DE5-4999-97CA-C5460E58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54gene Research</cp:lastModifiedBy>
  <cp:revision>3</cp:revision>
  <dcterms:created xsi:type="dcterms:W3CDTF">2023-03-05T16:35:00Z</dcterms:created>
  <dcterms:modified xsi:type="dcterms:W3CDTF">2023-03-05T20:32:00Z</dcterms:modified>
</cp:coreProperties>
</file>